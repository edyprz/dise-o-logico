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color w:val="000036"/>
          <w:sz w:val="36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-875665</wp:posOffset>
                </wp:positionH>
                <wp:positionV relativeFrom="paragraph">
                  <wp:posOffset>-432435</wp:posOffset>
                </wp:positionV>
                <wp:extent cx="1597025" cy="772160"/>
                <wp:effectExtent l="0" t="0" r="0" b="0"/>
                <wp:wrapSquare wrapText="bothSides"/>
                <wp:docPr id="1" name="0 Imagen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596240" cy="77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0 Imagen" stroked="f" style="position:absolute;margin-left:-68.95pt;margin-top:-34.05pt;width:125.65pt;height:60.7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color w:val="000036"/>
        </w:rPr>
        <w:t xml:space="preserve"> </w:t>
      </w:r>
      <w:r>
        <w:rPr>
          <w:color w:val="000036"/>
        </w:rPr>
        <w:t xml:space="preserve">                </w:t>
      </w:r>
      <w:r>
        <w:rPr>
          <w:rFonts w:cs="Arial" w:ascii="Arial" w:hAnsi="Arial"/>
          <w:b/>
          <w:color w:val="000036"/>
          <w:sz w:val="36"/>
        </w:rPr>
        <w:t>CARTA COMPROMISO</w:t>
      </w:r>
    </w:p>
    <w:p>
      <w:pPr>
        <w:pStyle w:val="Normal"/>
        <w:rPr>
          <w:rFonts w:ascii="Arial" w:hAnsi="Arial" w:cs="Arial"/>
          <w:b/>
          <w:b/>
          <w:color w:val="000036"/>
        </w:rPr>
      </w:pPr>
      <w:r>
        <w:rPr>
          <w:rFonts w:cs="Arial" w:ascii="Arial" w:hAnsi="Arial"/>
          <w:b/>
          <w:color w:val="000036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-50800</wp:posOffset>
                </wp:positionH>
                <wp:positionV relativeFrom="paragraph">
                  <wp:posOffset>27940</wp:posOffset>
                </wp:positionV>
                <wp:extent cx="3944620" cy="1270"/>
                <wp:effectExtent l="0" t="0" r="0" b="0"/>
                <wp:wrapNone/>
                <wp:docPr id="2" name="2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pt,2.2pt" to="438.45pt,2.2pt" ID="2 Conector recto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 w:before="0" w:after="0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Nombre: Miguel Ángel Rodríguez Martínez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Edad: 26 años                                                   Ocupación: comerciante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36"/>
        </w:rPr>
        <w:t xml:space="preserve">Contrato: </w:t>
      </w:r>
      <w:r>
        <w:rPr>
          <w:rFonts w:cs="Arial" w:ascii="Arial" w:hAnsi="Arial"/>
          <w:color w:val="000036"/>
        </w:rPr>
        <w:t>yo soy un hombre AMOROSO, LIBRE, RESPONSABLE</w:t>
      </w:r>
      <w:r>
        <w:rPr>
          <w:rFonts w:cs="Arial" w:ascii="Arial" w:hAnsi="Arial"/>
          <w:color w:val="000036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-50800</wp:posOffset>
                </wp:positionH>
                <wp:positionV relativeFrom="paragraph">
                  <wp:posOffset>107315</wp:posOffset>
                </wp:positionV>
                <wp:extent cx="3944620" cy="1270"/>
                <wp:effectExtent l="0" t="0" r="0" b="0"/>
                <wp:wrapNone/>
                <wp:docPr id="3" name="3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pt,8.45pt" to="438.45pt,8.45pt" ID="3 Conector recto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36"/>
        </w:rPr>
      </w:pPr>
      <w:r>
        <w:rPr>
          <w:rFonts w:cs="Arial" w:ascii="Arial" w:hAnsi="Arial"/>
          <w:b/>
          <w:color w:val="000036"/>
        </w:rPr>
        <w:t>MIS METAS</w:t>
      </w:r>
    </w:p>
    <w:p>
      <w:pPr>
        <w:pStyle w:val="Normal"/>
        <w:spacing w:lineRule="auto" w:line="240" w:before="0" w:after="0"/>
        <w:ind w:firstLine="708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  <w:t>METAS PERSONALES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  <w:color w:val="000036"/>
        </w:rPr>
        <w:t>Objetivo 1</w:t>
      </w:r>
      <w:r>
        <w:rPr>
          <w:rFonts w:cs="Arial" w:ascii="Arial" w:hAnsi="Arial"/>
          <w:color w:val="000036"/>
        </w:rPr>
        <w:t xml:space="preserve">: Yo  voy a </w:t>
      </w:r>
      <w:r>
        <w:rPr>
          <w:rFonts w:cs="Arial" w:ascii="Arial" w:hAnsi="Arial"/>
          <w:color w:val="000036"/>
        </w:rPr>
        <w:t>ahorar 20 mil pesos en 3 meses</w:t>
      </w:r>
      <w:r>
        <w:rPr>
          <w:rFonts w:cs="Arial" w:ascii="Arial" w:hAnsi="Arial"/>
          <w:color w:val="000036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Acciones: Yo voy a </w:t>
      </w:r>
      <w:r>
        <w:rPr>
          <w:rFonts w:cs="Arial" w:ascii="Arial" w:hAnsi="Arial"/>
          <w:color w:val="000036"/>
        </w:rPr>
        <w:t xml:space="preserve">entrar en una tanda de dosientos pesos diarios y voy a guardar ese dinero en una cuenta de banco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Esto es importante para mi vida porque, </w:t>
      </w:r>
      <w:r>
        <w:rPr>
          <w:rFonts w:cs="Arial" w:ascii="Arial" w:hAnsi="Arial"/>
          <w:color w:val="000036"/>
        </w:rPr>
        <w:t>es como empezare a comprar mis cosas para mi, lo que incluye mis muebles y mis electrodomesticos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>Los precios que estoy dispuesto a pagar son, que t</w:t>
      </w:r>
      <w:r>
        <w:rPr>
          <w:rFonts w:cs="Arial" w:ascii="Arial" w:hAnsi="Arial"/>
          <w:color w:val="000036"/>
        </w:rPr>
        <w:t>engo que limitarme en muchos gastos inesesarios que no podre estar echando la hueva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2</w:t>
      </w:r>
      <w:r>
        <w:rPr>
          <w:rFonts w:cs="Arial" w:ascii="Arial" w:hAnsi="Arial"/>
          <w:color w:val="000036"/>
        </w:rPr>
        <w:t>: Yo voy a leer 20 min. Al día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Acciones: buscare y encontrare mi libro La conspiración de Dan Brown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ejercitare mi cerebro y lo llenare de conocimientos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mi decidía por la lectura, mi tiempo y mi ignorancia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  <w:color w:val="000036"/>
        </w:rPr>
        <w:t>Objetivo 3</w:t>
      </w:r>
      <w:r>
        <w:rPr>
          <w:rFonts w:cs="Arial" w:ascii="Arial" w:hAnsi="Arial"/>
          <w:color w:val="000036"/>
        </w:rPr>
        <w:t xml:space="preserve">: yo me comprare </w:t>
      </w:r>
      <w:r>
        <w:rPr>
          <w:rFonts w:cs="Arial" w:ascii="Arial" w:hAnsi="Arial"/>
          <w:color w:val="000036"/>
        </w:rPr>
        <w:t>ropa y calzado adecuado para empezar a trabajar con Eriberto Femat</w:t>
      </w:r>
      <w:r>
        <w:rPr>
          <w:rFonts w:cs="Arial" w:ascii="Arial" w:hAnsi="Arial"/>
          <w:color w:val="000036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Acciones: contactare un amigo que vende pantalones </w:t>
      </w:r>
      <w:r>
        <w:rPr>
          <w:rFonts w:cs="Arial" w:ascii="Arial" w:hAnsi="Arial"/>
          <w:color w:val="000036"/>
        </w:rPr>
        <w:t xml:space="preserve">y camisas </w:t>
      </w:r>
      <w:r>
        <w:rPr>
          <w:rFonts w:cs="Arial" w:ascii="Arial" w:hAnsi="Arial"/>
          <w:color w:val="000036"/>
        </w:rPr>
        <w:t xml:space="preserve">a pagos y eligiere los de mi agrado comprare uno por uno </w:t>
      </w:r>
      <w:r>
        <w:rPr>
          <w:rFonts w:cs="Arial" w:ascii="Arial" w:hAnsi="Arial"/>
          <w:color w:val="000036"/>
        </w:rPr>
        <w:t xml:space="preserve">para no descuidar los otros gastos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andar bien arreglado me da mucha seguridad y eleva mi autoestima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que tendré que trabajar mas, invertir dinero y tiempo y mi flojera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4</w:t>
      </w:r>
      <w:r>
        <w:rPr>
          <w:rFonts w:cs="Arial" w:ascii="Arial" w:hAnsi="Arial"/>
          <w:color w:val="000036"/>
        </w:rPr>
        <w:t>: yo  mantendré mi hogar limpio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ya sea en la mañana o en la Telde que llegue de trabajar limpiare el desorden que haga en mi casa para mantener limpio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me brinda tranquilidad y armonía con las personas que viven a mi alrededor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que tendré que levantarme mas temprano para empezara asear mi cuarto, mi sala, mi cocina o mi baño mi flojera y  la comodidad de estar de escarde flojo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5</w:t>
      </w:r>
      <w:r>
        <w:rPr>
          <w:rFonts w:cs="Arial" w:ascii="Arial" w:hAnsi="Arial"/>
          <w:color w:val="000036"/>
        </w:rPr>
        <w:t>: yo voy a mandar mi ropa a la lavandería una vez a la semana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Acciones: recogeré y mandare mi ropa sucia una vez a la semana 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porque el andar bien arreglado y con ropa limpia me brinda mucha seguridad y confianza porque estar bien limpio me hace sentir muy bien 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invertir dinero para que me laven mi ropa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color w:val="000036"/>
        </w:rPr>
      </w:pPr>
      <w:r>
        <w:rPr>
          <w:rFonts w:cs="Arial" w:ascii="Arial" w:hAnsi="Arial"/>
          <w:b/>
          <w:bCs/>
          <w:color w:val="000036"/>
        </w:rPr>
        <w:t xml:space="preserve">Objetivo 6: </w:t>
      </w:r>
      <w:r>
        <w:rPr>
          <w:rFonts w:cs="Arial" w:ascii="Arial" w:hAnsi="Arial"/>
          <w:b w:val="false"/>
          <w:bCs w:val="false"/>
          <w:color w:val="000036"/>
        </w:rPr>
        <w:t>yo voy a pagar esas pequeñas deudas que aun tengo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Acciones: </w:t>
      </w:r>
      <w:r>
        <w:rPr>
          <w:rFonts w:cs="Arial" w:ascii="Arial" w:hAnsi="Arial"/>
          <w:color w:val="000036"/>
        </w:rPr>
        <w:t>yo voy hacer una pequeña lista de esas personas que les de bos dinero por mas minima que sea la cantidad y las oprganizare de tal manera que valla pagando una por una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en mi vida porquer, ara que las personas que de algun modo me prestaron ese dinero vuelavan a tener la confianza en mi y para volver a acercarme a ellos sin yo pensar que tienen algun prejuicio sobre mi poder acercarme a ellos sin temer a tener algun tipo de problemas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dispueto a pagar son: mi decidia, mi flojera y mi falta de compromiso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  <w:t>METAS DE SALUD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1</w:t>
      </w:r>
      <w:r>
        <w:rPr>
          <w:rFonts w:cs="Arial" w:ascii="Arial" w:hAnsi="Arial"/>
          <w:color w:val="000036"/>
        </w:rPr>
        <w:t>: yo consultarla un nutrió logo para saber como mantenerme saludable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Acciones:contactare una amiga de mi mama que es nutrió loga para que me apoye y me apoye en saber como abalanzarme y llegar a mi peso adecuado, que debo y que no puedo comer para estar saludable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me servirá a mantener una mejor salud y un mejor cuerpo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Los precios que estoy dispuesto a pagar son, que ya no comeré tanta porquería en la calle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2</w:t>
      </w:r>
      <w:r>
        <w:rPr>
          <w:rFonts w:cs="Arial" w:ascii="Arial" w:hAnsi="Arial"/>
          <w:color w:val="000036"/>
        </w:rPr>
        <w:t xml:space="preserve">: yo me arreglare mi diente estrellado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yo visitare a un dentista para ahechar precios de la reparación de mi diente y pagare para que este tenga su reparación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porque me brindara mucha seguridad y confianza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Los precios que estoy dispuesto a pagar son, son mi decidía mi flojera invertir de mi tiempo y dinero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3</w:t>
      </w:r>
      <w:r>
        <w:rPr>
          <w:rFonts w:cs="Arial" w:ascii="Arial" w:hAnsi="Arial"/>
          <w:color w:val="000036"/>
        </w:rPr>
        <w:t xml:space="preserve">: yo tomare 2 litros de agua al DIA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al salir de mi casa diario llenare mi botella de dos litros con agua que tomare diariamente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ayuda a mi Chepo a tener una mejor digestión, mantener un cerebro y una piel hidratada y porque ayuda a mejorar mi salud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Los precios que estoy dispuesto a pagar son, que dejare de tomar mucho refresco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  <w:color w:val="000036"/>
        </w:rPr>
        <w:t>Objetivo 4</w:t>
      </w:r>
      <w:r>
        <w:rPr>
          <w:rFonts w:cs="Arial" w:ascii="Arial" w:hAnsi="Arial"/>
          <w:color w:val="000036"/>
        </w:rPr>
        <w:t xml:space="preserve">: yo entrenare </w:t>
      </w:r>
      <w:r>
        <w:rPr>
          <w:rFonts w:cs="Arial" w:ascii="Arial" w:hAnsi="Arial"/>
          <w:color w:val="000036"/>
        </w:rPr>
        <w:t>a</w:t>
      </w:r>
      <w:r>
        <w:rPr>
          <w:rFonts w:cs="Arial" w:ascii="Arial" w:hAnsi="Arial"/>
          <w:color w:val="000036"/>
        </w:rPr>
        <w:t xml:space="preserve"> un </w:t>
      </w:r>
      <w:r>
        <w:rPr>
          <w:rFonts w:cs="Arial" w:ascii="Arial" w:hAnsi="Arial"/>
          <w:color w:val="000036"/>
        </w:rPr>
        <w:t>GYM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voy a buscar un gimnasio cerca de avenida Tlalpan que este cerca de mi trabajo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tendré mejor condición y un cuerpo saludable y por consiguiente muchísima seguridad y confianza en mi persona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que invertiré de mi tiempo, que dejare la flojera y la apatía, mi hueva y mi inseguridad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  <w:color w:val="000036"/>
        </w:rPr>
        <w:t>Objetivo 5</w:t>
      </w:r>
      <w:r>
        <w:rPr>
          <w:rFonts w:cs="Arial" w:ascii="Arial" w:hAnsi="Arial"/>
          <w:color w:val="000036"/>
        </w:rPr>
        <w:t xml:space="preserve">: yo voy a </w:t>
      </w:r>
      <w:r>
        <w:rPr>
          <w:rFonts w:cs="Arial" w:ascii="Arial" w:hAnsi="Arial"/>
          <w:color w:val="000036"/>
        </w:rPr>
        <w:t>dejar de beber como un alcoholico y sin medida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Acciones: yo </w:t>
      </w:r>
      <w:r>
        <w:rPr>
          <w:rFonts w:cs="Arial" w:ascii="Arial" w:hAnsi="Arial"/>
          <w:color w:val="000036"/>
        </w:rPr>
        <w:t>voy a tener la fuerza de voluntad de no tomar y de saber convivir con las personas que me rodean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tendré una mejor relación con las personas en casa, en el trabajo y con mi novia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Los precios que estoy dispuesto a pagar son,  mi forma de convivir con los demás, mi tiempo, mi salud </w:t>
      </w:r>
      <w:r>
        <w:rPr>
          <w:rFonts w:cs="Arial" w:ascii="Arial" w:hAnsi="Arial"/>
          <w:color w:val="000036"/>
        </w:rPr>
        <w:t>y mi dinero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  <w:t xml:space="preserve">METAS DE RELACION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1 sanare la relación con mi padre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estaré en comunicación continua con el, no determino el DIA porque realmente el es muy ocupado y no carga teléfono, pero hablare con el por indos o iré a visitarlo una vez a la semana, convivir y hacerle saber que estoy para el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Diaria.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Semanal.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Quincenal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Mensual.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retomare a un ser muy importante en mi vida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mi indiferencia y mi orgullo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 xml:space="preserve">Objetivo 2  yo sanare la con mi madre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estare pendiente de ella a diario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Diaria. Conviviré ya sea en el desayuno, comida o cena el DIA a DIA con mi mama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Semanal.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Quincenal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Mensual.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es la persona mas importante en mi vida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mi indiferencia y mi orgullo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3 yo sanare la relación sentimental con mi novia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Diaria. Hablare de su DIA a DIA y le are saber y la are sentir que estoy con ella, </w:t>
      </w:r>
      <w:r>
        <w:rPr>
          <w:rFonts w:cs="Arial" w:ascii="Arial" w:hAnsi="Arial"/>
          <w:color w:val="000036"/>
        </w:rPr>
        <w:t>la escuchare y le dare mi punto de vista o mi consejo, are que esta relacion este llena de comunicacion y de confianza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Semanal. Una vez a la semana saldré con ella y compartiré un domingo </w:t>
      </w:r>
      <w:r>
        <w:rPr>
          <w:rFonts w:cs="Arial" w:ascii="Arial" w:hAnsi="Arial"/>
          <w:color w:val="000036"/>
        </w:rPr>
        <w:t xml:space="preserve">o el dia que ella tenga disponible puesto que ella esta en servicio y buscare la manera de estar </w:t>
      </w:r>
      <w:r>
        <w:rPr>
          <w:rFonts w:cs="Arial" w:ascii="Arial" w:hAnsi="Arial"/>
          <w:color w:val="000036"/>
        </w:rPr>
        <w:t xml:space="preserve"> con ella, saldremos a comer al cine o a conocer algún lugar y mejorare mi relación con ella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Quincenal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Mensual.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me hace ser una mejor persona, porque ella para mi es un 10 y yo estoy para sumar en su vida como ella en la MIA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Los precios que estoy dispuesto a pagar son, </w:t>
      </w:r>
      <w:r>
        <w:rPr>
          <w:rFonts w:cs="Arial" w:ascii="Arial" w:hAnsi="Arial"/>
          <w:color w:val="000036"/>
        </w:rPr>
        <w:t>mi apatia mi indiferencia, mi orgullo y mi ego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4 yo sanare la relación con mi hermano Luis Eduardo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mantendré una mejor comunicación a diario apoyándolo y escuchándolo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Diaria. </w:t>
      </w:r>
      <w:r>
        <w:rPr>
          <w:rFonts w:cs="Arial" w:ascii="Arial" w:hAnsi="Arial"/>
          <w:color w:val="000036"/>
        </w:rPr>
        <w:t xml:space="preserve">Yo voy a entablar una comunicacion con mi hermano y me voy acercar a el para saber de su vida y de mis sobrinas, saber en que lo puedo yo apoyar y acerle saber que estoy para el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Semanal. </w:t>
      </w:r>
      <w:r>
        <w:rPr>
          <w:rFonts w:cs="Arial" w:ascii="Arial" w:hAnsi="Arial"/>
          <w:color w:val="000036"/>
        </w:rPr>
        <w:t xml:space="preserve">Yo voy a salir a comer una vez a la semana con el, convivir por lo menos una ves a la semana con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Quincenal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Mensual. Chocare que tanto el como mis dos sobrinas estén bien y salir a comer con ellos y hacerle saberle cuenta con todo mi apoyo incondicional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mi indiferencia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5 yo voy a tener una mejor relación de hermanos con mi hermano menor Edgar Humberto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tener una comunicación diaria con el saber como estar y escucharlo es su DIA a DIA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Diaria. </w:t>
      </w:r>
      <w:r>
        <w:rPr>
          <w:rFonts w:cs="Arial" w:ascii="Arial" w:hAnsi="Arial"/>
          <w:color w:val="000036"/>
        </w:rPr>
        <w:t>Yo simplemente platicare con el de su dia a dia y estar entererado de como esta su vida personal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Semanal. Saldremos a practicar clases de salsa, 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Quincenal </w:t>
      </w:r>
      <w:r>
        <w:rPr>
          <w:rFonts w:cs="Arial" w:ascii="Arial" w:hAnsi="Arial"/>
          <w:color w:val="000036"/>
        </w:rPr>
        <w:t>yo voy a invitarlo a comer ya sea fuera o dentro de casa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Mensual.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porque es una de las personas mas importante en mi vida y hacer cosas juntos nos unirá como hermano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son, mi inseguridad y mi indiferencia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 xml:space="preserve">Objetivo. </w:t>
      </w:r>
      <w:r>
        <w:rPr>
          <w:rFonts w:cs="Arial" w:ascii="Arial" w:hAnsi="Arial"/>
          <w:b/>
        </w:rPr>
        <w:t xml:space="preserve">6 yo voy a mejorar mi relacion con mi amigo, hermano y buddy de vida Heriberto Femat.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>A</w:t>
      </w:r>
      <w:r>
        <w:rPr>
          <w:rFonts w:cs="Arial" w:ascii="Arial" w:hAnsi="Arial"/>
          <w:b/>
        </w:rPr>
        <w:t xml:space="preserve">cciones. </w:t>
      </w:r>
      <w:r>
        <w:rPr>
          <w:rFonts w:cs="Arial" w:ascii="Arial" w:hAnsi="Arial"/>
          <w:b w:val="false"/>
          <w:bCs w:val="false"/>
        </w:rPr>
        <w:t xml:space="preserve">Yo voy a llamarle a diario para hacerle saber como voy con mis reportes, voy a tener la comunicacion y la confianza sin saber si meresco tener su amistad, escucharlo y aprender a convivir de nueva cuenta con el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  <w:t>METAS PROFESIONALES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1</w:t>
      </w:r>
      <w:r>
        <w:rPr>
          <w:rFonts w:cs="Arial" w:ascii="Arial" w:hAnsi="Arial"/>
          <w:color w:val="000036"/>
        </w:rPr>
        <w:t>: yo voy aprender a manejar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1 vez a la semana visitarla Heriberto Fermat a que me de clases de manejo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es útil para conseguir algún trabajo, por tener el conocimiento o en alguna emergencia estar preparado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son. Mi flojera, mi decidía y mi ignorancia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2</w:t>
      </w:r>
      <w:r>
        <w:rPr>
          <w:rFonts w:cs="Arial" w:ascii="Arial" w:hAnsi="Arial"/>
          <w:color w:val="000036"/>
        </w:rPr>
        <w:t>: yo voy a sacar mi licencia de manejo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 al terminar mis clases de manejo iré hacer mi examen de manejar para obtener mi licencia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tendré opciones múltiples para encontrar un mejor trabajo o un trabajo mas seguro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son. Mi flojera y mi decidía y miedo y mi miedo de hacer un examen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3</w:t>
      </w:r>
      <w:r>
        <w:rPr>
          <w:rFonts w:cs="Arial" w:ascii="Arial" w:hAnsi="Arial"/>
          <w:color w:val="000036"/>
        </w:rPr>
        <w:t xml:space="preserve">: yo voy a meter solicitud a Ubre para trabajar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 realizare una solicitud para obtener trabajo en ubre y Heriberto me apoyara para realizar los tramites que se requieren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es una opción laboral que me permitirá trabajar y hacer mis planes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 salir de mi zona de confort mi miedo a las cosas nuevas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4</w:t>
      </w:r>
      <w:r>
        <w:rPr>
          <w:rFonts w:cs="Arial" w:ascii="Arial" w:hAnsi="Arial"/>
          <w:color w:val="000036"/>
        </w:rPr>
        <w:t>: yo voy aprender sobre la religión santera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Acciones </w:t>
      </w:r>
      <w:r>
        <w:rPr>
          <w:rFonts w:cs="Arial" w:ascii="Arial" w:hAnsi="Arial"/>
          <w:color w:val="000036"/>
        </w:rPr>
        <w:t>yo voy a investigar y aprender de esta religion por las personas que quiero,para entender de cierta manera todo lo que es su religion y poder entablar de alguna manera alguna comunicacion y coneccion con mi seres queridos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tendré el conocimiento de una nueva religión y es importante para poder entender por parte de mi familia y familia de mi novia </w:t>
      </w:r>
      <w:r>
        <w:rPr>
          <w:rFonts w:cs="Arial" w:ascii="Arial" w:hAnsi="Arial"/>
          <w:color w:val="000036"/>
        </w:rPr>
        <w:t>y a mi novia</w:t>
      </w:r>
      <w:r>
        <w:rPr>
          <w:rFonts w:cs="Arial" w:ascii="Arial" w:hAnsi="Arial"/>
          <w:color w:val="000036"/>
        </w:rPr>
        <w:t xml:space="preserve"> que practican esta religión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son. Mi ignorancia, mi tiempo y mi dinero para poder aprender sobre esta religión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5</w:t>
      </w:r>
      <w:r>
        <w:rPr>
          <w:rFonts w:cs="Arial" w:ascii="Arial" w:hAnsi="Arial"/>
          <w:color w:val="000036"/>
        </w:rPr>
        <w:t>: yo buscare un empleo formal en algún lugar de comida japonesa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 saldré a buscar un trabajo con manejo de horario en algún Susi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es algo que me apasiona y si no simplemente le are de comer un bufete a mi familia de todo lo que se hacer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son: salir de mi zona de confort, mi flojera y mi decidía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  <w:t>METAS ESPIRITUALES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1</w:t>
      </w:r>
      <w:r>
        <w:rPr>
          <w:rFonts w:cs="Arial" w:ascii="Arial" w:hAnsi="Arial"/>
          <w:color w:val="000036"/>
        </w:rPr>
        <w:t xml:space="preserve">: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Acciones: yo asistiré una vez por semana al templo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Esto es importante para mi vida porque, porque me hace conectarme con alguien superior a mi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color w:val="000036"/>
        </w:rPr>
        <w:t xml:space="preserve">Los precios que estoy dispuesto a pagar son: mi tiempo y mi vergueta a ser juzgado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2</w:t>
      </w:r>
      <w:r>
        <w:rPr>
          <w:rFonts w:cs="Arial" w:ascii="Arial" w:hAnsi="Arial"/>
          <w:color w:val="000036"/>
        </w:rPr>
        <w:t>: yo are una plegaria a diario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en cualquier momento de mi DIA are una plagaría para agradecer a mi creador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me hace sentir en armonía con mi ser y encontrar un balance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Los precios que estoy dispuesto a pagar son, mi vergueta y mi pena a ser juzgado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  <w:t>META COMUNITARIA PERSONAL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36"/>
          <w:u w:val="single"/>
        </w:rPr>
      </w:pPr>
      <w:r>
        <w:rPr>
          <w:rFonts w:cs="Arial" w:ascii="Arial" w:hAnsi="Arial"/>
          <w:b/>
          <w:color w:val="000036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b/>
          <w:color w:val="000036"/>
        </w:rPr>
        <w:t>Objetivo 1</w:t>
      </w:r>
      <w:r>
        <w:rPr>
          <w:rFonts w:cs="Arial" w:ascii="Arial" w:hAnsi="Arial"/>
          <w:color w:val="000036"/>
        </w:rPr>
        <w:t>: yo saldré a barrer la banqueta de mi calle 2 veces por semana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saldré temprano los martes y jueves a barrer la calle y la banqueta de donde vivo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creara una mejor convivencia con los vecino y dará excelente aspecto en donde yo vivo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Los precios que estoy dispuesto a pagar Sony flojera y mi decidía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  <w:color w:val="000036"/>
        </w:rPr>
        <w:t>Objetivo 2</w:t>
      </w:r>
      <w:r>
        <w:rPr>
          <w:rFonts w:cs="Arial" w:ascii="Arial" w:hAnsi="Arial"/>
          <w:color w:val="000036"/>
        </w:rPr>
        <w:t xml:space="preserve">: yo daré de comer 1 vez </w:t>
      </w:r>
      <w:r>
        <w:rPr>
          <w:rFonts w:cs="Arial" w:ascii="Arial" w:hAnsi="Arial"/>
          <w:color w:val="000036"/>
        </w:rPr>
        <w:t>al mes</w:t>
      </w:r>
      <w:r>
        <w:rPr>
          <w:rFonts w:cs="Arial" w:ascii="Arial" w:hAnsi="Arial"/>
          <w:color w:val="000036"/>
        </w:rPr>
        <w:t xml:space="preserve"> tortas  a los c</w:t>
      </w:r>
      <w:r>
        <w:rPr>
          <w:rFonts w:cs="Arial" w:ascii="Arial" w:hAnsi="Arial"/>
          <w:color w:val="000036"/>
        </w:rPr>
        <w:t>h</w:t>
      </w:r>
      <w:r>
        <w:rPr>
          <w:rFonts w:cs="Arial" w:ascii="Arial" w:hAnsi="Arial"/>
          <w:color w:val="000036"/>
        </w:rPr>
        <w:t>a</w:t>
      </w:r>
      <w:r>
        <w:rPr>
          <w:rFonts w:cs="Arial" w:ascii="Arial" w:hAnsi="Arial"/>
          <w:color w:val="000036"/>
        </w:rPr>
        <w:t>v</w:t>
      </w:r>
      <w:r>
        <w:rPr>
          <w:rFonts w:cs="Arial" w:ascii="Arial" w:hAnsi="Arial"/>
          <w:color w:val="000036"/>
        </w:rPr>
        <w:t>os en situación de calle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>Acciones: una vez a la quincena preparare 15 tortas de jamón queso jitomate y las repartiré a niños en situación de calle, en el metro donde trabajo hay muchos chiquillos en situación de calle y las repartiré a ellos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Esto es importante para mi vida porque, </w:t>
      </w:r>
    </w:p>
    <w:p>
      <w:pPr>
        <w:pStyle w:val="Normal"/>
        <w:spacing w:lineRule="auto" w:line="360"/>
        <w:jc w:val="both"/>
        <w:rPr/>
      </w:pPr>
      <w:bookmarkStart w:id="0" w:name="_GoBack"/>
      <w:bookmarkEnd w:id="0"/>
      <w:r>
        <w:rPr>
          <w:rFonts w:cs="Arial" w:ascii="Arial" w:hAnsi="Arial"/>
          <w:color w:val="000036"/>
        </w:rPr>
        <w:t>Los precios que estoy dispuesto a pagar son. Tiempo, salir de mi zona de confort he inversión de dinero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000036"/>
        </w:rPr>
        <w:t xml:space="preserve">Esta carta compromiso debe de estar realizada al 100% a principios del mes de septiembre, mis reportes estaran dirigidos a Heriberto Femat ( morrison ) y doy mi palabra de comprometerme a cumplirla todo para ser una mejor persona, para tener una mejor relacion conmigo mismo y las personas que me rodean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>
          <w:rFonts w:cs="Arial" w:ascii="Arial" w:hAnsi="Arial"/>
          <w:color w:val="000036"/>
        </w:rPr>
        <w:t xml:space="preserve">                         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000036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lineRule="auto" w:line="360" w:before="0" w:after="200"/>
        <w:rPr/>
      </w:pPr>
      <w:r>
        <w:rPr/>
      </w:r>
    </w:p>
    <w:p>
      <w:pPr>
        <w:sectPr>
          <w:type w:val="continuous"/>
          <w:pgSz w:w="12240" w:h="15840"/>
          <w:pgMar w:left="1701" w:right="1701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264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ea3ab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cs="Times New Roman"/>
      <w:b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a3a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42bf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Application>LibreOffice/5.2.3.3$Linux_X86_64 LibreOffice_project/20$Build-3</Application>
  <Pages>8</Pages>
  <Words>2202</Words>
  <Characters>9853</Characters>
  <CharactersWithSpaces>12065</CharactersWithSpaces>
  <Paragraphs>136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2016-12-28T02:30:00Z</dcterms:created>
  <dc:creator>Marlon Garcia</dc:creator>
  <dc:description/>
  <dc:language>es-MX</dc:language>
  <cp:lastModifiedBy/>
  <cp:lastPrinted>2016-12-02T19:36:00Z</cp:lastPrinted>
  <dcterms:modified xsi:type="dcterms:W3CDTF">2017-06-01T20:45:11Z</dcterms:modified>
  <cp:revision>3</cp:revision>
  <dc:subject/>
  <dc:title>                 CARTA COMPROMISO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